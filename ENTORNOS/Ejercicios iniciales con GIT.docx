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18BCC" w14:textId="77777777" w:rsidR="00D077E9" w:rsidRDefault="00AB02A7" w:rsidP="00D70D02">
      <w:pPr>
        <w:rPr>
          <w:noProof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292E93" wp14:editId="3EEC9572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AEA091A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152DFA4D" wp14:editId="1FE8252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n 1" descr="vista de la calle con edificios, establecimientos y cantantes de ca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D91F1BA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7DCD108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7E71AF2" wp14:editId="68018975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5F5191" w14:textId="577DF7D8" w:rsidR="00D077E9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>EJERCICIOS</w:t>
                                  </w:r>
                                </w:p>
                                <w:p w14:paraId="169A0020" w14:textId="2393CA17" w:rsidR="00E50500" w:rsidRDefault="00E50500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CON </w:t>
                                  </w:r>
                                </w:p>
                                <w:p w14:paraId="77BC9F35" w14:textId="6C90C9C3" w:rsidR="00E50500" w:rsidRPr="00D86945" w:rsidRDefault="00E50500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GIT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type w14:anchorId="27E71A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" filled="f" stroked="f" strokeweight=".5pt">
                      <v:textbox>
                        <w:txbxContent>
                          <w:p w14:paraId="685F5191" w14:textId="577DF7D8" w:rsidR="00D077E9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>EJERCICIOS</w:t>
                            </w:r>
                          </w:p>
                          <w:p w14:paraId="169A0020" w14:textId="2393CA17" w:rsidR="00E50500" w:rsidRDefault="00E50500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CON </w:t>
                            </w:r>
                          </w:p>
                          <w:p w14:paraId="77BC9F35" w14:textId="6C90C9C3" w:rsidR="00E50500" w:rsidRPr="00D86945" w:rsidRDefault="00E50500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GIT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013D1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1E033BA7" wp14:editId="7D142997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41B58AE8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800F16A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2F339E5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296AA8D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F595E0D8E4A2482B85D390A80F28CAA8"/>
              </w:placeholder>
              <w15:appearance w15:val="hidden"/>
            </w:sdtPr>
            <w:sdtContent>
              <w:p w14:paraId="373A4693" w14:textId="412FF353" w:rsidR="00D077E9" w:rsidRDefault="004F3A91" w:rsidP="00AB02A7">
                <w:pPr>
                  <w:rPr>
                    <w:noProof/>
                  </w:rPr>
                </w:pPr>
                <w:r>
                  <w:rPr>
                    <w:noProof/>
                  </w:rPr>
                  <w:t>CURSO 202</w:t>
                </w:r>
                <w:r w:rsidR="00952C53">
                  <w:rPr>
                    <w:noProof/>
                  </w:rPr>
                  <w:t>3</w:t>
                </w:r>
                <w:r>
                  <w:rPr>
                    <w:noProof/>
                  </w:rPr>
                  <w:t>-202</w:t>
                </w:r>
                <w:r w:rsidR="00952C53">
                  <w:rPr>
                    <w:noProof/>
                  </w:rPr>
                  <w:t>4</w:t>
                </w:r>
              </w:p>
            </w:sdtContent>
          </w:sdt>
          <w:p w14:paraId="51B251CA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098C8157" wp14:editId="6E4AA744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1223BC24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0F88AC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9F19AD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4CDDEB4" w14:textId="362F281F" w:rsidR="00D077E9" w:rsidRDefault="00000000" w:rsidP="00AB02A7">
            <w:pPr>
              <w:rPr>
                <w:noProof/>
              </w:rPr>
            </w:pPr>
            <w:sdt>
              <w:sdtPr>
                <w:rPr>
                  <w:noProof/>
                </w:rPr>
                <w:id w:val="-1740469667"/>
                <w:placeholder>
                  <w:docPart w:val="FB89244EDB8447BB9DDA2F5A8C1A6A0E"/>
                </w:placeholder>
                <w15:appearance w15:val="hidden"/>
              </w:sdtPr>
              <w:sdtContent>
                <w:r w:rsidR="00E50500">
                  <w:rPr>
                    <w:noProof/>
                  </w:rPr>
                  <w:t>I.</w:t>
                </w:r>
                <w:r w:rsidR="00E50500">
                  <w:t xml:space="preserve">E.S. </w:t>
                </w:r>
                <w:r w:rsidR="00952C53">
                  <w:t>MARÍA MOLINER</w:t>
                </w:r>
              </w:sdtContent>
            </w:sdt>
          </w:p>
          <w:p w14:paraId="48E58CDC" w14:textId="007A0934" w:rsidR="00D077E9" w:rsidRDefault="00E50500" w:rsidP="00AB02A7">
            <w:pPr>
              <w:rPr>
                <w:noProof/>
              </w:rPr>
            </w:pPr>
            <w:r>
              <w:rPr>
                <w:noProof/>
              </w:rPr>
              <w:t>DESPLIEGUE DE APLICACI</w:t>
            </w:r>
            <w:r w:rsidR="004F3A91">
              <w:rPr>
                <w:noProof/>
              </w:rPr>
              <w:t>O</w:t>
            </w:r>
            <w:r>
              <w:rPr>
                <w:noProof/>
              </w:rPr>
              <w:t>N</w:t>
            </w:r>
            <w:r w:rsidR="004F3A91">
              <w:rPr>
                <w:noProof/>
              </w:rPr>
              <w:t>ES</w:t>
            </w:r>
            <w:r>
              <w:rPr>
                <w:noProof/>
              </w:rPr>
              <w:t xml:space="preserve"> - DAW </w:t>
            </w:r>
            <w:r w:rsidR="00710512">
              <w:rPr>
                <w:noProof/>
              </w:rPr>
              <w:t>1</w:t>
            </w:r>
          </w:p>
          <w:p w14:paraId="2959BC39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CEF6FB2" w14:textId="4F4A96C6" w:rsidR="00D077E9" w:rsidRDefault="00AB02A7" w:rsidP="00E50500">
      <w:pPr>
        <w:spacing w:after="200"/>
        <w:rPr>
          <w:noProof/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CE8971" wp14:editId="335859DB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8CCAC0D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J85oSymAgAAq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</w:p>
    <w:p w14:paraId="7B871A2B" w14:textId="0903E793" w:rsidR="00E50500" w:rsidRDefault="00E50500">
      <w:pPr>
        <w:spacing w:after="200"/>
        <w:rPr>
          <w:noProof/>
        </w:rPr>
      </w:pPr>
      <w:r>
        <w:rPr>
          <w:noProof/>
        </w:rPr>
        <w:br w:type="page"/>
      </w:r>
    </w:p>
    <w:p w14:paraId="75D7A0EE" w14:textId="78CEE54B" w:rsidR="00E50500" w:rsidRDefault="00E5050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lastRenderedPageBreak/>
        <w:t>Ejercicio 1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- 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Crear un repositorio nuevo con el nombre </w:t>
      </w:r>
      <w:r w:rsidRPr="00E50500">
        <w:rPr>
          <w:rStyle w:val="CdigoHTML"/>
          <w:rFonts w:ascii="Times New Roman" w:eastAsiaTheme="minorEastAsia" w:hAnsi="Times New Roman" w:cs="Times New Roman"/>
          <w:color w:val="auto"/>
          <w:sz w:val="28"/>
          <w:szCs w:val="28"/>
          <w:shd w:val="clear" w:color="auto" w:fill="F8F8F8"/>
        </w:rPr>
        <w:t>libro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 y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muestra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su contenido.</w:t>
      </w:r>
    </w:p>
    <w:p w14:paraId="343F6CE0" w14:textId="21890E23" w:rsidR="00EB55D8" w:rsidRDefault="00C20FCA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C20FCA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drawing>
          <wp:inline distT="0" distB="0" distL="0" distR="0" wp14:anchorId="21F0178E" wp14:editId="12C456F7">
            <wp:extent cx="5068007" cy="1305107"/>
            <wp:effectExtent l="0" t="0" r="0" b="9525"/>
            <wp:docPr id="18155429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42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145A" w14:textId="7929ECB3" w:rsidR="00E50500" w:rsidRDefault="00E5050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2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- 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Crea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un fichero </w:t>
      </w:r>
      <w:r w:rsidR="004F3A91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en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HTML con tu nombre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, </w:t>
      </w:r>
      <w:r w:rsidR="00BF42D4" w:rsidRPr="00BF42D4">
        <w:rPr>
          <w:rFonts w:ascii="Times New Roman" w:hAnsi="Times New Roman" w:cs="Times New Roman"/>
          <w:b w:val="0"/>
          <w:bCs/>
          <w:i/>
          <w:iCs/>
          <w:color w:val="auto"/>
          <w:szCs w:val="28"/>
          <w:shd w:val="clear" w:color="auto" w:fill="FFFFFF"/>
        </w:rPr>
        <w:t>ej: carlos.html</w:t>
      </w:r>
      <w:r w:rsidR="00BF42D4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y muestra su estado</w:t>
      </w:r>
      <w:r w:rsidRPr="00E5050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.</w:t>
      </w:r>
    </w:p>
    <w:p w14:paraId="4B393C34" w14:textId="23A673DC" w:rsidR="00EB55D8" w:rsidRDefault="00415D4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415D42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drawing>
          <wp:inline distT="0" distB="0" distL="0" distR="0" wp14:anchorId="43B78DF9" wp14:editId="4F1835A2">
            <wp:extent cx="6371590" cy="1223645"/>
            <wp:effectExtent l="0" t="0" r="0" b="0"/>
            <wp:docPr id="6326340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34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7E84" w14:textId="6DC77B5E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>Ejercicio 3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 - Realiza un commit de los cambios con el mensaje “Añadiendo el primer fichero”</w:t>
      </w:r>
    </w:p>
    <w:p w14:paraId="18D4C3A1" w14:textId="51513972" w:rsidR="00EB55D8" w:rsidRDefault="00415D4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 xml:space="preserve">Primero inicializamos git </w:t>
      </w:r>
    </w:p>
    <w:p w14:paraId="3CB889E2" w14:textId="115521B1" w:rsidR="00415D42" w:rsidRDefault="00415D4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415D42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drawing>
          <wp:inline distT="0" distB="0" distL="0" distR="0" wp14:anchorId="09FA440B" wp14:editId="61110B13">
            <wp:extent cx="6020640" cy="724001"/>
            <wp:effectExtent l="0" t="0" r="0" b="0"/>
            <wp:docPr id="876793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93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3960" w14:textId="188E073F" w:rsidR="00415D42" w:rsidRDefault="00415D4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Añadimos a git los ficheros</w:t>
      </w:r>
    </w:p>
    <w:p w14:paraId="1A820E0D" w14:textId="19BA19F0" w:rsidR="00415D42" w:rsidRDefault="00415D4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415D42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drawing>
          <wp:inline distT="0" distB="0" distL="0" distR="0" wp14:anchorId="1381CC1B" wp14:editId="757FD8F5">
            <wp:extent cx="4829849" cy="724001"/>
            <wp:effectExtent l="0" t="0" r="8890" b="0"/>
            <wp:docPr id="325814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814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CBA8" w14:textId="56987781" w:rsidR="00415D42" w:rsidRDefault="00415D4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Comprobamos el estado</w:t>
      </w:r>
    </w:p>
    <w:p w14:paraId="1353EF08" w14:textId="5D007310" w:rsidR="00415D42" w:rsidRDefault="00415D4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415D42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lastRenderedPageBreak/>
        <w:drawing>
          <wp:inline distT="0" distB="0" distL="0" distR="0" wp14:anchorId="754B0B12" wp14:editId="5AF49EB5">
            <wp:extent cx="5582429" cy="1857634"/>
            <wp:effectExtent l="0" t="0" r="0" b="9525"/>
            <wp:docPr id="15808358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8358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530B2" w14:textId="64263347" w:rsidR="00415D42" w:rsidRDefault="001273F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Hacemos un commit informando de que hemos realizado</w:t>
      </w:r>
    </w:p>
    <w:p w14:paraId="560AFC8B" w14:textId="4CE3F052" w:rsidR="001273F2" w:rsidRDefault="001273F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1273F2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drawing>
          <wp:inline distT="0" distB="0" distL="0" distR="0" wp14:anchorId="5F87695B" wp14:editId="68E1B3A7">
            <wp:extent cx="5849166" cy="2572109"/>
            <wp:effectExtent l="0" t="0" r="0" b="0"/>
            <wp:docPr id="313013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3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5FFD" w14:textId="792C0EBB" w:rsidR="001273F2" w:rsidRDefault="001273F2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Comprobamos el historial</w:t>
      </w:r>
    </w:p>
    <w:p w14:paraId="2A320ED4" w14:textId="5FCB8828" w:rsidR="001273F2" w:rsidRDefault="004E5D7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4E5D70"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drawing>
          <wp:inline distT="0" distB="0" distL="0" distR="0" wp14:anchorId="1E334FA8" wp14:editId="529DB488">
            <wp:extent cx="6371590" cy="1348740"/>
            <wp:effectExtent l="0" t="0" r="0" b="3810"/>
            <wp:docPr id="287030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3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5A107" w14:textId="77777777" w:rsidR="004E5D70" w:rsidRDefault="004E5D7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76A486ED" w14:textId="77777777" w:rsidR="004E5D70" w:rsidRDefault="004E5D7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4415CC34" w14:textId="77777777" w:rsidR="004E5D70" w:rsidRDefault="004E5D7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443226AA" w14:textId="77777777" w:rsidR="004E5D70" w:rsidRDefault="004E5D7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135421D1" w14:textId="77777777" w:rsidR="004E5D70" w:rsidRDefault="004E5D7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6EC0F2DE" w14:textId="77777777" w:rsidR="004E5D70" w:rsidRDefault="004E5D7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4CD22EAC" w14:textId="77777777" w:rsidR="004E5D70" w:rsidRDefault="004E5D7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217FD3B3" w14:textId="16166288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 w:rsidRPr="00EB55D8">
        <w:rPr>
          <w:rFonts w:ascii="Times New Roman" w:hAnsi="Times New Roman" w:cs="Times New Roman"/>
          <w:color w:val="auto"/>
          <w:szCs w:val="28"/>
          <w:shd w:val="clear" w:color="auto" w:fill="FFFFFF"/>
        </w:rPr>
        <w:t xml:space="preserve">Ejercicio 4 </w:t>
      </w:r>
      <w:r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  <w:t>– Modifica el fichero html para que tenga el siguiente contenido:</w:t>
      </w:r>
    </w:p>
    <w:p w14:paraId="3E0B5AC7" w14:textId="4C50C1E5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5DC008C" wp14:editId="512B5345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3876040" cy="2754630"/>
            <wp:effectExtent l="0" t="0" r="0" b="7620"/>
            <wp:wrapTight wrapText="bothSides">
              <wp:wrapPolygon edited="0">
                <wp:start x="0" y="0"/>
                <wp:lineTo x="0" y="21510"/>
                <wp:lineTo x="21444" y="21510"/>
                <wp:lineTo x="21444" y="0"/>
                <wp:lineTo x="0" y="0"/>
              </wp:wrapPolygon>
            </wp:wrapTight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762C3" w14:textId="28AFC939" w:rsidR="00E50500" w:rsidRDefault="00E50500" w:rsidP="00E50500">
      <w:pPr>
        <w:spacing w:after="200"/>
        <w:rPr>
          <w:rFonts w:ascii="Times New Roman" w:hAnsi="Times New Roman" w:cs="Times New Roman"/>
          <w:b w:val="0"/>
          <w:bCs/>
          <w:color w:val="auto"/>
          <w:szCs w:val="28"/>
          <w:shd w:val="clear" w:color="auto" w:fill="FFFFFF"/>
        </w:rPr>
      </w:pPr>
    </w:p>
    <w:p w14:paraId="4A4724F3" w14:textId="0626592F" w:rsidR="00E50500" w:rsidRDefault="00E50500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08380EC2" w14:textId="2DE42832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24E6E088" w14:textId="48407721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C270FE4" w14:textId="3199950A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BF77A2B" w14:textId="1016C626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4BC6377" w14:textId="5A40A6E4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7D4F70C9" w14:textId="2B4F1935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Muestra los cambios con respecto a la ultima versión del archivo y realiza un nuevo commit con el mensaje “Añado nuevos libros”.</w:t>
      </w:r>
    </w:p>
    <w:p w14:paraId="641A325F" w14:textId="52E7AAB3" w:rsidR="00BF42D4" w:rsidRDefault="00E36AF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Contenido sin modificar </w:t>
      </w:r>
    </w:p>
    <w:p w14:paraId="51161CE0" w14:textId="6747A231" w:rsidR="00E36AFA" w:rsidRDefault="00E36AF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36AFA"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4226317B" wp14:editId="4E4502F1">
            <wp:extent cx="5096586" cy="1943371"/>
            <wp:effectExtent l="0" t="0" r="8890" b="0"/>
            <wp:docPr id="1056887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887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CC34" w14:textId="6C54DB42" w:rsidR="00E36AFA" w:rsidRDefault="00E36AFA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Modificamos</w:t>
      </w:r>
    </w:p>
    <w:p w14:paraId="6E52827F" w14:textId="3DFC498B" w:rsidR="00E36AFA" w:rsidRDefault="00DA4AE0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DA4AE0">
        <w:rPr>
          <w:rFonts w:ascii="Times New Roman" w:hAnsi="Times New Roman" w:cs="Times New Roman"/>
          <w:b w:val="0"/>
          <w:bCs/>
          <w:noProof/>
          <w:color w:val="auto"/>
          <w:szCs w:val="28"/>
        </w:rPr>
        <w:lastRenderedPageBreak/>
        <w:drawing>
          <wp:inline distT="0" distB="0" distL="0" distR="0" wp14:anchorId="129E1FC8" wp14:editId="5DE83E99">
            <wp:extent cx="6371590" cy="3644900"/>
            <wp:effectExtent l="0" t="0" r="0" b="0"/>
            <wp:docPr id="461236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362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0355" w14:textId="1C06475B" w:rsidR="00DA4AE0" w:rsidRDefault="00DA4AE0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Comprobamos los cambios</w:t>
      </w:r>
    </w:p>
    <w:p w14:paraId="7DB49E0D" w14:textId="48F07FF8" w:rsidR="00DA4AE0" w:rsidRDefault="003E2F82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3E2F82"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4D6A2EE0" wp14:editId="05A44DCF">
            <wp:extent cx="6371590" cy="3265170"/>
            <wp:effectExtent l="0" t="0" r="0" b="0"/>
            <wp:docPr id="1856498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981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BE16" w14:textId="77777777" w:rsidR="003E2F82" w:rsidRDefault="003E2F82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EBA2F73" w14:textId="77777777" w:rsidR="003E2F82" w:rsidRDefault="003E2F82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2A78059" w14:textId="77777777" w:rsidR="003E2F82" w:rsidRDefault="003E2F82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424AC13B" w14:textId="77777777" w:rsidR="003E2F82" w:rsidRDefault="003E2F82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22E7A5E7" w14:textId="3E6FDD57" w:rsidR="003E2F82" w:rsidRDefault="003E2F82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lastRenderedPageBreak/>
        <w:t>Realizamos commit “Añado nuevos libros”</w:t>
      </w:r>
    </w:p>
    <w:p w14:paraId="2082EA2A" w14:textId="7889D043" w:rsidR="003E2F82" w:rsidRDefault="00270149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270149">
        <w:rPr>
          <w:rFonts w:ascii="Times New Roman" w:hAnsi="Times New Roman" w:cs="Times New Roman"/>
          <w:b w:val="0"/>
          <w:bCs/>
          <w:noProof/>
          <w:color w:val="auto"/>
          <w:szCs w:val="28"/>
        </w:rPr>
        <w:drawing>
          <wp:inline distT="0" distB="0" distL="0" distR="0" wp14:anchorId="0920BC0E" wp14:editId="56376D7D">
            <wp:extent cx="6371590" cy="1277620"/>
            <wp:effectExtent l="0" t="0" r="0" b="0"/>
            <wp:docPr id="652986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868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3E97" w14:textId="3F0DFDD0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5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– Crea la carpeta </w:t>
      </w:r>
      <w:r w:rsidR="00BC49AE"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“Autores” y crea dentro de ella un archivo .txt que se llame autores.txt con el texto del </w:t>
      </w:r>
      <w:r w:rsidR="00BC49AE" w:rsidRPr="00BC49AE">
        <w:rPr>
          <w:rFonts w:ascii="Times New Roman" w:hAnsi="Times New Roman" w:cs="Times New Roman"/>
          <w:b w:val="0"/>
          <w:bCs/>
          <w:noProof/>
          <w:color w:val="auto"/>
          <w:szCs w:val="28"/>
          <w:u w:val="single"/>
        </w:rPr>
        <w:t>nombre del creador de GIT</w:t>
      </w:r>
      <w:r w:rsidR="00BC49AE">
        <w:rPr>
          <w:rFonts w:ascii="Times New Roman" w:hAnsi="Times New Roman" w:cs="Times New Roman"/>
          <w:b w:val="0"/>
          <w:bCs/>
          <w:noProof/>
          <w:color w:val="auto"/>
          <w:szCs w:val="28"/>
          <w:u w:val="single"/>
        </w:rPr>
        <w:t xml:space="preserve">. </w:t>
      </w:r>
    </w:p>
    <w:p w14:paraId="16CEF8D2" w14:textId="1D2C451E" w:rsidR="00BC49AE" w:rsidRDefault="00BC49AE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4664458C" w14:textId="628E62AF" w:rsidR="00BC49AE" w:rsidRPr="00BC49AE" w:rsidRDefault="00BC49AE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>Ejercicio 6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- Realiza un commit subiendo la carpeta con el mensaje “Añado carpeta autores” y muestra el historial del repositorio.</w:t>
      </w:r>
    </w:p>
    <w:p w14:paraId="784BFC2E" w14:textId="0B6CAE17" w:rsidR="00BF42D4" w:rsidRDefault="00BF42D4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35F6C04" w14:textId="3561C258" w:rsidR="00BC49AE" w:rsidRDefault="00BC49AE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>Ejercicio 7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- Elimina uno de los libros del fichero .html y guardalo. Comprueba el estado del respositorio. A continuación deshaz los cambios para volver a la versión anterior y vuelve a comprobar el estado del repositorio.</w:t>
      </w:r>
    </w:p>
    <w:p w14:paraId="02696F0F" w14:textId="21D631B2" w:rsidR="00EB55D8" w:rsidRDefault="00EB55D8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313D49B1" w14:textId="77777777" w:rsidR="00EB55D8" w:rsidRDefault="00EB55D8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6B2B9FDF" w14:textId="1740D57C" w:rsidR="00BC49AE" w:rsidRDefault="00BC49AE" w:rsidP="004F3A91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>Ejercicio 8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- Crea una nueva rama llamada “bibliografia+tu nombre” </w:t>
      </w:r>
      <w:r w:rsidRPr="00BC49AE">
        <w:rPr>
          <w:rFonts w:ascii="Times New Roman" w:hAnsi="Times New Roman" w:cs="Times New Roman"/>
          <w:b w:val="0"/>
          <w:bCs/>
          <w:i/>
          <w:iCs/>
          <w:noProof/>
          <w:color w:val="auto"/>
          <w:szCs w:val="28"/>
        </w:rPr>
        <w:t>Ej: bibliografiaCarlos</w:t>
      </w:r>
      <w:r>
        <w:rPr>
          <w:rFonts w:ascii="Times New Roman" w:hAnsi="Times New Roman" w:cs="Times New Roman"/>
          <w:b w:val="0"/>
          <w:bCs/>
          <w:i/>
          <w:iCs/>
          <w:noProof/>
          <w:color w:val="auto"/>
          <w:szCs w:val="28"/>
        </w:rPr>
        <w:t xml:space="preserve"> 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>. Cambia a esta rama creada y crea el fichero bibliografia.txt y añade el titulo y autor de tu libro favorito.</w:t>
      </w:r>
    </w:p>
    <w:p w14:paraId="2D4AA2C8" w14:textId="235396FE" w:rsidR="00EB55D8" w:rsidRDefault="00EB55D8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8D45AED" w14:textId="77777777" w:rsidR="00EB55D8" w:rsidRDefault="00EB55D8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73B03F2E" w14:textId="5864A5C9" w:rsidR="00BC49AE" w:rsidRDefault="00BC49AE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>Ejercicio 9: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Fusiona la rama bibliografia+tunombre con la rama master</w:t>
      </w:r>
      <w:r w:rsidR="004F3A91">
        <w:rPr>
          <w:rFonts w:ascii="Times New Roman" w:hAnsi="Times New Roman" w:cs="Times New Roman"/>
          <w:b w:val="0"/>
          <w:bCs/>
          <w:noProof/>
          <w:color w:val="auto"/>
          <w:szCs w:val="28"/>
        </w:rPr>
        <w:t>.</w:t>
      </w:r>
    </w:p>
    <w:p w14:paraId="152D8C22" w14:textId="0F65B3BF" w:rsidR="004F3A91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4BAD4D20" w14:textId="52749AF1" w:rsidR="004F3A91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</w:p>
    <w:p w14:paraId="5E68F2FB" w14:textId="197C80C4" w:rsidR="004F3A91" w:rsidRPr="00BC49AE" w:rsidRDefault="004F3A91" w:rsidP="00E50500">
      <w:pPr>
        <w:spacing w:after="200"/>
        <w:rPr>
          <w:rFonts w:ascii="Times New Roman" w:hAnsi="Times New Roman" w:cs="Times New Roman"/>
          <w:b w:val="0"/>
          <w:bCs/>
          <w:noProof/>
          <w:color w:val="auto"/>
          <w:szCs w:val="28"/>
        </w:rPr>
      </w:pPr>
      <w:r w:rsidRPr="00EB55D8">
        <w:rPr>
          <w:rFonts w:ascii="Times New Roman" w:hAnsi="Times New Roman" w:cs="Times New Roman"/>
          <w:noProof/>
          <w:color w:val="auto"/>
          <w:szCs w:val="28"/>
        </w:rPr>
        <w:t xml:space="preserve">Ejercicio </w:t>
      </w:r>
      <w:r>
        <w:rPr>
          <w:rFonts w:ascii="Times New Roman" w:hAnsi="Times New Roman" w:cs="Times New Roman"/>
          <w:noProof/>
          <w:color w:val="auto"/>
          <w:szCs w:val="28"/>
        </w:rPr>
        <w:t>10</w:t>
      </w:r>
      <w:r w:rsidRPr="00EB55D8">
        <w:rPr>
          <w:rFonts w:ascii="Times New Roman" w:hAnsi="Times New Roman" w:cs="Times New Roman"/>
          <w:noProof/>
          <w:color w:val="auto"/>
          <w:szCs w:val="28"/>
        </w:rPr>
        <w:t>:</w:t>
      </w:r>
      <w:r>
        <w:rPr>
          <w:rFonts w:ascii="Times New Roman" w:hAnsi="Times New Roman" w:cs="Times New Roman"/>
          <w:b w:val="0"/>
          <w:bCs/>
          <w:noProof/>
          <w:color w:val="auto"/>
          <w:szCs w:val="28"/>
        </w:rPr>
        <w:t xml:space="preserve"> Elimina la rama bibliografia+tunombre e inserta el comando para comprobar que ramas tenemos actualmente.</w:t>
      </w:r>
    </w:p>
    <w:sectPr w:rsidR="004F3A91" w:rsidRPr="00BC49AE" w:rsidSect="0029034B">
      <w:headerReference w:type="default" r:id="rId19"/>
      <w:footerReference w:type="default" r:id="rId2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613E6" w14:textId="77777777" w:rsidR="0029034B" w:rsidRDefault="0029034B">
      <w:r>
        <w:separator/>
      </w:r>
    </w:p>
    <w:p w14:paraId="1F560C43" w14:textId="77777777" w:rsidR="0029034B" w:rsidRDefault="0029034B"/>
  </w:endnote>
  <w:endnote w:type="continuationSeparator" w:id="0">
    <w:p w14:paraId="6C82C392" w14:textId="77777777" w:rsidR="0029034B" w:rsidRDefault="0029034B">
      <w:r>
        <w:continuationSeparator/>
      </w:r>
    </w:p>
    <w:p w14:paraId="6F95B624" w14:textId="77777777" w:rsidR="0029034B" w:rsidRDefault="002903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40033D79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575A337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03DB9" w14:textId="77777777" w:rsidR="0029034B" w:rsidRDefault="0029034B">
      <w:r>
        <w:separator/>
      </w:r>
    </w:p>
    <w:p w14:paraId="49FC8CB2" w14:textId="77777777" w:rsidR="0029034B" w:rsidRDefault="0029034B"/>
  </w:footnote>
  <w:footnote w:type="continuationSeparator" w:id="0">
    <w:p w14:paraId="52A9E239" w14:textId="77777777" w:rsidR="0029034B" w:rsidRDefault="0029034B">
      <w:r>
        <w:continuationSeparator/>
      </w:r>
    </w:p>
    <w:p w14:paraId="5A588763" w14:textId="77777777" w:rsidR="0029034B" w:rsidRDefault="002903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EB06E4B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B1AD029" w14:textId="03DBD840" w:rsidR="00D077E9" w:rsidRDefault="004F3A91">
          <w:pPr>
            <w:pStyle w:val="Encabezado"/>
            <w:rPr>
              <w:noProof/>
            </w:rPr>
          </w:pPr>
          <w:r>
            <w:rPr>
              <w:noProof/>
            </w:rPr>
            <w:t>Control de versiones – GIT            DAW</w:t>
          </w:r>
          <w:r w:rsidR="00710512">
            <w:rPr>
              <w:noProof/>
            </w:rPr>
            <w:t>1</w:t>
          </w:r>
          <w:r>
            <w:rPr>
              <w:noProof/>
            </w:rPr>
            <w:t xml:space="preserve">        I.E.S. </w:t>
          </w:r>
          <w:r w:rsidR="00952C53">
            <w:rPr>
              <w:noProof/>
            </w:rPr>
            <w:t>Maria Moliner</w:t>
          </w:r>
          <w:r>
            <w:rPr>
              <w:noProof/>
            </w:rPr>
            <w:t>. Curso 202</w:t>
          </w:r>
          <w:r w:rsidR="00952C53">
            <w:rPr>
              <w:noProof/>
            </w:rPr>
            <w:t>3</w:t>
          </w:r>
          <w:r>
            <w:rPr>
              <w:noProof/>
            </w:rPr>
            <w:t>-202</w:t>
          </w:r>
          <w:r w:rsidR="00952C53">
            <w:rPr>
              <w:noProof/>
            </w:rPr>
            <w:t>4</w:t>
          </w:r>
        </w:p>
      </w:tc>
    </w:tr>
  </w:tbl>
  <w:p w14:paraId="7183EBF7" w14:textId="77777777" w:rsidR="00D077E9" w:rsidRDefault="00D077E9" w:rsidP="00D077E9">
    <w:pPr>
      <w:pStyle w:val="Encabezado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500"/>
    <w:rsid w:val="0002482E"/>
    <w:rsid w:val="00050324"/>
    <w:rsid w:val="000747A0"/>
    <w:rsid w:val="000A0150"/>
    <w:rsid w:val="000E63C9"/>
    <w:rsid w:val="00115469"/>
    <w:rsid w:val="001273F2"/>
    <w:rsid w:val="00130E9D"/>
    <w:rsid w:val="00150A6D"/>
    <w:rsid w:val="00185B35"/>
    <w:rsid w:val="001F2BC8"/>
    <w:rsid w:val="001F5F6B"/>
    <w:rsid w:val="00243EBC"/>
    <w:rsid w:val="00246A35"/>
    <w:rsid w:val="00270149"/>
    <w:rsid w:val="00284348"/>
    <w:rsid w:val="0029034B"/>
    <w:rsid w:val="002B4F2D"/>
    <w:rsid w:val="002F51F5"/>
    <w:rsid w:val="00312137"/>
    <w:rsid w:val="00330359"/>
    <w:rsid w:val="0033762F"/>
    <w:rsid w:val="00360494"/>
    <w:rsid w:val="00366C7E"/>
    <w:rsid w:val="00381937"/>
    <w:rsid w:val="00384EA3"/>
    <w:rsid w:val="003A39A1"/>
    <w:rsid w:val="003C2191"/>
    <w:rsid w:val="003D3863"/>
    <w:rsid w:val="003E2F82"/>
    <w:rsid w:val="004110DE"/>
    <w:rsid w:val="00415D42"/>
    <w:rsid w:val="0044085A"/>
    <w:rsid w:val="004B21A5"/>
    <w:rsid w:val="004E5D70"/>
    <w:rsid w:val="004E5FEE"/>
    <w:rsid w:val="004F3A91"/>
    <w:rsid w:val="005037F0"/>
    <w:rsid w:val="00516A86"/>
    <w:rsid w:val="005275F6"/>
    <w:rsid w:val="00572102"/>
    <w:rsid w:val="005F1BB0"/>
    <w:rsid w:val="00656C4D"/>
    <w:rsid w:val="006E5716"/>
    <w:rsid w:val="00710512"/>
    <w:rsid w:val="007302B3"/>
    <w:rsid w:val="00730733"/>
    <w:rsid w:val="007309A6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941AE"/>
    <w:rsid w:val="008B1FEE"/>
    <w:rsid w:val="00903C32"/>
    <w:rsid w:val="00916B16"/>
    <w:rsid w:val="009173B9"/>
    <w:rsid w:val="0093335D"/>
    <w:rsid w:val="0093613E"/>
    <w:rsid w:val="00943026"/>
    <w:rsid w:val="00952C53"/>
    <w:rsid w:val="00966B81"/>
    <w:rsid w:val="00977F79"/>
    <w:rsid w:val="009C7720"/>
    <w:rsid w:val="009D24C7"/>
    <w:rsid w:val="00A23AFA"/>
    <w:rsid w:val="00A31B3E"/>
    <w:rsid w:val="00A532F3"/>
    <w:rsid w:val="00A8489E"/>
    <w:rsid w:val="00AB02A7"/>
    <w:rsid w:val="00AC29F3"/>
    <w:rsid w:val="00AF1AA8"/>
    <w:rsid w:val="00B231E5"/>
    <w:rsid w:val="00B91A58"/>
    <w:rsid w:val="00BC49AE"/>
    <w:rsid w:val="00BF42D4"/>
    <w:rsid w:val="00C02B87"/>
    <w:rsid w:val="00C20FCA"/>
    <w:rsid w:val="00C4086D"/>
    <w:rsid w:val="00CA1896"/>
    <w:rsid w:val="00CB5B28"/>
    <w:rsid w:val="00CC4FA9"/>
    <w:rsid w:val="00CF5371"/>
    <w:rsid w:val="00D0323A"/>
    <w:rsid w:val="00D0559F"/>
    <w:rsid w:val="00D064B5"/>
    <w:rsid w:val="00D077E9"/>
    <w:rsid w:val="00D42CB7"/>
    <w:rsid w:val="00D5413D"/>
    <w:rsid w:val="00D570A9"/>
    <w:rsid w:val="00D70D02"/>
    <w:rsid w:val="00D770C7"/>
    <w:rsid w:val="00D86945"/>
    <w:rsid w:val="00D90290"/>
    <w:rsid w:val="00DA4AE0"/>
    <w:rsid w:val="00DC706A"/>
    <w:rsid w:val="00DD152F"/>
    <w:rsid w:val="00DE213F"/>
    <w:rsid w:val="00DE40CD"/>
    <w:rsid w:val="00DF027C"/>
    <w:rsid w:val="00E00A32"/>
    <w:rsid w:val="00E22ACD"/>
    <w:rsid w:val="00E36AFA"/>
    <w:rsid w:val="00E50500"/>
    <w:rsid w:val="00E620B0"/>
    <w:rsid w:val="00E81B40"/>
    <w:rsid w:val="00EB55D8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FA2BB6"/>
  <w15:docId w15:val="{93CD6311-9BF0-4F58-AF0E-C6946B10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digoHTML">
    <w:name w:val="HTML Code"/>
    <w:basedOn w:val="Fuentedeprrafopredeter"/>
    <w:uiPriority w:val="99"/>
    <w:semiHidden/>
    <w:unhideWhenUsed/>
    <w:rsid w:val="00E505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vac\AppData\Local\Microsoft\Office\16.0\DTS\es-ES%7bE5316F14-004C-44F4-8EA2-66208B193287%7d\%7b504561E0-B50D-4743-83D7-683C849C75C9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95E0D8E4A2482B85D390A80F28C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A17DA-2D01-479D-AF24-7D6F59F5F00E}"/>
      </w:docPartPr>
      <w:docPartBody>
        <w:p w:rsidR="00FF3E58" w:rsidRDefault="00E504DA">
          <w:pPr>
            <w:pStyle w:val="F595E0D8E4A2482B85D390A80F28CAA8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octubre 24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FB89244EDB8447BB9DDA2F5A8C1A6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6698E-98A1-47F3-826F-F4AEE34D2617}"/>
      </w:docPartPr>
      <w:docPartBody>
        <w:p w:rsidR="00FF3E58" w:rsidRDefault="00E504DA">
          <w:pPr>
            <w:pStyle w:val="FB89244EDB8447BB9DDA2F5A8C1A6A0E"/>
          </w:pPr>
          <w:r>
            <w:rPr>
              <w:noProof/>
              <w:lang w:bidi="es-ES"/>
            </w:rPr>
            <w:t>NOMBRE DE LA COMPAÑÍA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DA"/>
    <w:rsid w:val="0014256B"/>
    <w:rsid w:val="00722876"/>
    <w:rsid w:val="009F7FD9"/>
    <w:rsid w:val="00CD74DD"/>
    <w:rsid w:val="00E504DA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F595E0D8E4A2482B85D390A80F28CAA8">
    <w:name w:val="F595E0D8E4A2482B85D390A80F28CAA8"/>
  </w:style>
  <w:style w:type="paragraph" w:customStyle="1" w:styleId="FB89244EDB8447BB9DDA2F5A8C1A6A0E">
    <w:name w:val="FB89244EDB8447BB9DDA2F5A8C1A6A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{504561E0-B50D-4743-83D7-683C849C75C9}tf16392850_win32.dotx</Template>
  <TotalTime>25</TotalTime>
  <Pages>6</Pages>
  <Words>271</Words>
  <Characters>1495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Fernandez Ayuso</dc:creator>
  <cp:keywords/>
  <cp:lastModifiedBy>Nocturno</cp:lastModifiedBy>
  <cp:revision>9</cp:revision>
  <cp:lastPrinted>2006-08-01T17:47:00Z</cp:lastPrinted>
  <dcterms:created xsi:type="dcterms:W3CDTF">2024-04-11T18:58:00Z</dcterms:created>
  <dcterms:modified xsi:type="dcterms:W3CDTF">2024-04-11T19:20:00Z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